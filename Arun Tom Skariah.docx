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8CFB" w14:textId="00143B7F" w:rsidR="00A27383" w:rsidRDefault="005156BC" w:rsidP="00965D17">
      <w:pPr>
        <w:pStyle w:val="Title"/>
      </w:pPr>
      <w:r>
        <w:t>Arun Tom Skariah</w:t>
      </w:r>
      <w:r>
        <w:tab/>
      </w:r>
    </w:p>
    <w:p w14:paraId="7CE86B4C" w14:textId="18AAF522" w:rsidR="00965D17" w:rsidRDefault="005156BC" w:rsidP="00965D17">
      <w:r>
        <w:t>Boschdijk 42G, 5612 AM, Eindhoven, Netherlands</w:t>
      </w:r>
      <w:r w:rsidR="00965D17">
        <w:t> |</w:t>
      </w:r>
      <w:r>
        <w:t>+31687028057</w:t>
      </w:r>
      <w:r w:rsidR="00965D17">
        <w:t>| </w:t>
      </w:r>
      <w:r>
        <w:t>arun.tom1993@gmail.com</w:t>
      </w:r>
    </w:p>
    <w:sdt>
      <w:sdtPr>
        <w:alias w:val="Date:"/>
        <w:tag w:val="Date:"/>
        <w:id w:val="273684408"/>
        <w:placeholder>
          <w:docPart w:val="15EE66920C5A43548B2E297CF975C247"/>
        </w:placeholder>
        <w:temporary/>
        <w:showingPlcHdr/>
        <w15:appearance w15:val="hidden"/>
      </w:sdtPr>
      <w:sdtEndPr/>
      <w:sdtContent>
        <w:p w14:paraId="7B6934F2" w14:textId="77777777" w:rsidR="00965D17" w:rsidRPr="00005FAA" w:rsidRDefault="00965D17" w:rsidP="00965D17">
          <w:pPr>
            <w:pStyle w:val="Date"/>
          </w:pPr>
          <w:r>
            <w:t>Date</w:t>
          </w:r>
        </w:p>
      </w:sdtContent>
    </w:sdt>
    <w:p w14:paraId="62E734D1" w14:textId="77777777" w:rsidR="00965D17" w:rsidRDefault="00965D17" w:rsidP="00965D17">
      <w:pPr>
        <w:pStyle w:val="Salutation"/>
      </w:pPr>
      <w:r>
        <w:t xml:space="preserve">Dear </w:t>
      </w:r>
      <w:sdt>
        <w:sdtPr>
          <w:alias w:val="Recipient Name:"/>
          <w:tag w:val="Recipient Name:"/>
          <w:id w:val="1710682847"/>
          <w:placeholder>
            <w:docPart w:val="EEDD9827E1F94FCC8AEF2D5BF31927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t>Recipient Name</w:t>
          </w:r>
        </w:sdtContent>
      </w:sdt>
      <w:r>
        <w:t>:</w:t>
      </w:r>
    </w:p>
    <w:p w14:paraId="3BFF52A4" w14:textId="2B1F0C31" w:rsidR="00965D17" w:rsidRPr="00776B74" w:rsidRDefault="005808CC" w:rsidP="00776B74">
      <w:pPr>
        <w:jc w:val="both"/>
        <w:rPr>
          <w:rFonts w:cs="Arial"/>
          <w:color w:val="333333"/>
          <w:shd w:val="clear" w:color="auto" w:fill="FFFFFF"/>
        </w:rPr>
      </w:pPr>
      <w:r>
        <w:br/>
      </w:r>
      <w:r w:rsidRPr="00776B74">
        <w:rPr>
          <w:rFonts w:cs="Arial"/>
          <w:color w:val="333333"/>
          <w:shd w:val="clear" w:color="auto" w:fill="FFFFFF"/>
        </w:rPr>
        <w:t xml:space="preserve">I am writing to express my strong interest in the </w:t>
      </w:r>
      <w:r w:rsidRPr="00776B74">
        <w:rPr>
          <w:rFonts w:cs="Arial"/>
          <w:b/>
          <w:color w:val="333333"/>
          <w:shd w:val="clear" w:color="auto" w:fill="FFFFFF"/>
        </w:rPr>
        <w:t>User Researcher</w:t>
      </w:r>
      <w:r w:rsidRPr="00776B74">
        <w:rPr>
          <w:rFonts w:cs="Arial"/>
          <w:color w:val="333333"/>
          <w:shd w:val="clear" w:color="auto" w:fill="FFFFFF"/>
        </w:rPr>
        <w:t xml:space="preserve"> position at</w:t>
      </w:r>
      <w:r w:rsidRPr="00776B74">
        <w:rPr>
          <w:rFonts w:cs="Arial"/>
          <w:b/>
          <w:color w:val="333333"/>
          <w:shd w:val="clear" w:color="auto" w:fill="FFFFFF"/>
        </w:rPr>
        <w:t xml:space="preserve"> </w:t>
      </w:r>
      <w:r w:rsidR="00AA00B6" w:rsidRPr="00322209">
        <w:rPr>
          <w:rFonts w:cs="Arial"/>
          <w:b/>
          <w:color w:val="333333"/>
          <w:shd w:val="clear" w:color="auto" w:fill="FFFFFF"/>
        </w:rPr>
        <w:t>Booking.com</w:t>
      </w:r>
      <w:r w:rsidRPr="00776B74">
        <w:rPr>
          <w:rFonts w:cs="Arial"/>
          <w:color w:val="333333"/>
          <w:shd w:val="clear" w:color="auto" w:fill="FFFFFF"/>
        </w:rPr>
        <w:t xml:space="preserve"> and seems like it would be an excellent match for my background and interests. I am currently a student at the Eindhoven University of Technology </w:t>
      </w:r>
      <w:r w:rsidR="00180428">
        <w:rPr>
          <w:rFonts w:cs="Arial"/>
          <w:color w:val="333333"/>
          <w:shd w:val="clear" w:color="auto" w:fill="FFFFFF"/>
        </w:rPr>
        <w:t>working on my thesis at Philips Lighting</w:t>
      </w:r>
      <w:r w:rsidR="00F2717A">
        <w:rPr>
          <w:rFonts w:cs="Arial"/>
          <w:color w:val="333333"/>
          <w:shd w:val="clear" w:color="auto" w:fill="FFFFFF"/>
        </w:rPr>
        <w:t xml:space="preserve"> </w:t>
      </w:r>
      <w:r w:rsidR="00047E59">
        <w:rPr>
          <w:rFonts w:cs="Arial"/>
          <w:color w:val="333333"/>
          <w:shd w:val="clear" w:color="auto" w:fill="FFFFFF"/>
        </w:rPr>
        <w:t>Eindhoven and</w:t>
      </w:r>
      <w:r w:rsidRPr="00776B74">
        <w:rPr>
          <w:rFonts w:cs="Arial"/>
          <w:color w:val="333333"/>
          <w:shd w:val="clear" w:color="auto" w:fill="FFFFFF"/>
        </w:rPr>
        <w:t xml:space="preserve"> </w:t>
      </w:r>
      <w:r w:rsidR="008767E5">
        <w:rPr>
          <w:rFonts w:cs="Arial"/>
          <w:color w:val="333333"/>
          <w:shd w:val="clear" w:color="auto" w:fill="FFFFFF"/>
        </w:rPr>
        <w:t>is expecting to</w:t>
      </w:r>
      <w:r w:rsidR="00AF0143">
        <w:rPr>
          <w:rFonts w:cs="Arial"/>
          <w:color w:val="333333"/>
          <w:shd w:val="clear" w:color="auto" w:fill="FFFFFF"/>
        </w:rPr>
        <w:t xml:space="preserve"> </w:t>
      </w:r>
      <w:r w:rsidRPr="00776B74">
        <w:rPr>
          <w:rFonts w:cs="Arial"/>
          <w:color w:val="333333"/>
          <w:shd w:val="clear" w:color="auto" w:fill="FFFFFF"/>
        </w:rPr>
        <w:t>graduat</w:t>
      </w:r>
      <w:r w:rsidR="00AF0143">
        <w:rPr>
          <w:rFonts w:cs="Arial"/>
          <w:color w:val="333333"/>
          <w:shd w:val="clear" w:color="auto" w:fill="FFFFFF"/>
        </w:rPr>
        <w:t>e</w:t>
      </w:r>
      <w:r w:rsidRPr="00776B74">
        <w:rPr>
          <w:rFonts w:cs="Arial"/>
          <w:color w:val="333333"/>
          <w:shd w:val="clear" w:color="auto" w:fill="FFFFFF"/>
        </w:rPr>
        <w:t xml:space="preserve"> in August with a master's degree in Human Technology Interaction.</w:t>
      </w:r>
    </w:p>
    <w:p w14:paraId="04548D21" w14:textId="09EB79F2" w:rsidR="00776B74" w:rsidRDefault="00776B74" w:rsidP="00776B74">
      <w:pPr>
        <w:jc w:val="both"/>
      </w:pPr>
      <w:r w:rsidRPr="00776B74">
        <w:t>Being a student of Human Technology Interaction at the Eindhoven University of Technology provides me with an opportunity to work with people from different culture and nationalities. Apart from the international exposure, the master program also enables me to conduct empirical research on wide topics and working with different stakeholders during these research</w:t>
      </w:r>
      <w:r w:rsidR="008B7C63">
        <w:t xml:space="preserve"> studies</w:t>
      </w:r>
      <w:r w:rsidRPr="00776B74">
        <w:t>. These research</w:t>
      </w:r>
      <w:r w:rsidR="0065578E">
        <w:t xml:space="preserve"> studies</w:t>
      </w:r>
      <w:bookmarkStart w:id="0" w:name="_GoBack"/>
      <w:bookmarkEnd w:id="0"/>
      <w:r w:rsidRPr="00776B74">
        <w:t xml:space="preserve"> frequently involve user research through interviews, surveys, etc. This </w:t>
      </w:r>
      <w:r w:rsidR="00113A13">
        <w:t>i</w:t>
      </w:r>
      <w:r w:rsidRPr="00776B74">
        <w:t>s usually followed by data analysis and presentation of the findings.</w:t>
      </w:r>
    </w:p>
    <w:p w14:paraId="6C10AFE5" w14:textId="77777777" w:rsidR="00AC6B9A" w:rsidRDefault="00AC6B9A" w:rsidP="00AC6B9A">
      <w:pPr>
        <w:pStyle w:val="Default"/>
      </w:pPr>
    </w:p>
    <w:p w14:paraId="67A4BD19" w14:textId="5062F573" w:rsidR="00B134F8" w:rsidRDefault="00AC6B9A" w:rsidP="00AC6B9A">
      <w:pPr>
        <w:jc w:val="both"/>
        <w:rPr>
          <w:sz w:val="23"/>
          <w:szCs w:val="23"/>
        </w:rPr>
      </w:pPr>
      <w:r>
        <w:rPr>
          <w:sz w:val="23"/>
          <w:szCs w:val="23"/>
        </w:rPr>
        <w:t>Along with my academic coursework, I also engaged in practical work through internships and research opportunities. I gathered valuable empirical and technical knowledge when I carried out</w:t>
      </w:r>
      <w:r w:rsidR="00B16AA9">
        <w:rPr>
          <w:sz w:val="23"/>
          <w:szCs w:val="23"/>
        </w:rPr>
        <w:t xml:space="preserve"> an internship at Accenture</w:t>
      </w:r>
      <w:r w:rsidR="00771015">
        <w:rPr>
          <w:sz w:val="23"/>
          <w:szCs w:val="23"/>
        </w:rPr>
        <w:t xml:space="preserve"> </w:t>
      </w:r>
      <w:r w:rsidR="00364906">
        <w:rPr>
          <w:sz w:val="23"/>
          <w:szCs w:val="23"/>
        </w:rPr>
        <w:t>The Netherlands</w:t>
      </w:r>
      <w:r w:rsidR="00B16AA9">
        <w:rPr>
          <w:sz w:val="23"/>
          <w:szCs w:val="23"/>
        </w:rPr>
        <w:t>. During the internship</w:t>
      </w:r>
      <w:r w:rsidR="00AC0695">
        <w:rPr>
          <w:sz w:val="23"/>
          <w:szCs w:val="23"/>
        </w:rPr>
        <w:t>, I worked</w:t>
      </w:r>
      <w:r w:rsidR="00DD3DA7">
        <w:rPr>
          <w:sz w:val="23"/>
          <w:szCs w:val="23"/>
        </w:rPr>
        <w:t xml:space="preserve"> as user experience researcher</w:t>
      </w:r>
      <w:r w:rsidR="00B134F8">
        <w:rPr>
          <w:sz w:val="23"/>
          <w:szCs w:val="23"/>
        </w:rPr>
        <w:t xml:space="preserve"> and designer. I created proto</w:t>
      </w:r>
      <w:r w:rsidR="00715316">
        <w:rPr>
          <w:sz w:val="23"/>
          <w:szCs w:val="23"/>
        </w:rPr>
        <w:t>types</w:t>
      </w:r>
      <w:r w:rsidR="008669CD">
        <w:rPr>
          <w:sz w:val="23"/>
          <w:szCs w:val="23"/>
        </w:rPr>
        <w:t xml:space="preserve"> using HTML and CSS</w:t>
      </w:r>
      <w:r w:rsidR="00715316">
        <w:rPr>
          <w:sz w:val="23"/>
          <w:szCs w:val="23"/>
        </w:rPr>
        <w:t xml:space="preserve"> and conducted usability tests</w:t>
      </w:r>
      <w:r w:rsidR="008669CD">
        <w:rPr>
          <w:sz w:val="23"/>
          <w:szCs w:val="23"/>
        </w:rPr>
        <w:t xml:space="preserve"> on the prototypes.</w:t>
      </w:r>
      <w:r w:rsidR="00404035">
        <w:rPr>
          <w:sz w:val="23"/>
          <w:szCs w:val="23"/>
        </w:rPr>
        <w:t xml:space="preserve"> The internship </w:t>
      </w:r>
      <w:r w:rsidR="00EB7CA9">
        <w:rPr>
          <w:sz w:val="23"/>
          <w:szCs w:val="23"/>
        </w:rPr>
        <w:t xml:space="preserve">helped me to apply my academic knowledge in a </w:t>
      </w:r>
      <w:r w:rsidR="00253F83">
        <w:rPr>
          <w:sz w:val="23"/>
          <w:szCs w:val="23"/>
        </w:rPr>
        <w:t>real-world</w:t>
      </w:r>
      <w:r w:rsidR="00EB7CA9">
        <w:rPr>
          <w:sz w:val="23"/>
          <w:szCs w:val="23"/>
        </w:rPr>
        <w:t xml:space="preserve"> business scenario.</w:t>
      </w:r>
    </w:p>
    <w:p w14:paraId="7F6F26A6" w14:textId="4A0BE707" w:rsidR="00C16BF8" w:rsidRDefault="00AA00B6" w:rsidP="00AC6B9A">
      <w:pPr>
        <w:jc w:val="both"/>
        <w:rPr>
          <w:sz w:val="23"/>
          <w:szCs w:val="23"/>
        </w:rPr>
      </w:pPr>
      <w:r>
        <w:rPr>
          <w:sz w:val="23"/>
          <w:szCs w:val="23"/>
        </w:rPr>
        <w:t>I am looking for an innovative work environment valuing user research</w:t>
      </w:r>
      <w:r w:rsidRPr="0056389E">
        <w:rPr>
          <w:b/>
          <w:sz w:val="23"/>
          <w:szCs w:val="23"/>
        </w:rPr>
        <w:t xml:space="preserve">. </w:t>
      </w:r>
      <w:r w:rsidR="00C16BF8" w:rsidRPr="0056389E">
        <w:rPr>
          <w:b/>
          <w:sz w:val="23"/>
          <w:szCs w:val="23"/>
        </w:rPr>
        <w:t>Booking.com</w:t>
      </w:r>
      <w:r w:rsidR="00FB640A">
        <w:rPr>
          <w:sz w:val="23"/>
          <w:szCs w:val="23"/>
        </w:rPr>
        <w:t xml:space="preserve">, </w:t>
      </w:r>
      <w:r>
        <w:rPr>
          <w:sz w:val="23"/>
          <w:szCs w:val="23"/>
        </w:rPr>
        <w:t xml:space="preserve">is known for the extensive user research done before </w:t>
      </w:r>
      <w:r w:rsidR="00A41C05">
        <w:rPr>
          <w:sz w:val="23"/>
          <w:szCs w:val="23"/>
        </w:rPr>
        <w:t xml:space="preserve">even </w:t>
      </w:r>
      <w:r>
        <w:rPr>
          <w:sz w:val="23"/>
          <w:szCs w:val="23"/>
        </w:rPr>
        <w:t>making</w:t>
      </w:r>
      <w:r w:rsidR="00A41C05">
        <w:rPr>
          <w:sz w:val="23"/>
          <w:szCs w:val="23"/>
        </w:rPr>
        <w:t xml:space="preserve"> a small </w:t>
      </w:r>
      <w:r>
        <w:rPr>
          <w:sz w:val="23"/>
          <w:szCs w:val="23"/>
        </w:rPr>
        <w:t>change</w:t>
      </w:r>
      <w:r w:rsidR="00A41C05">
        <w:rPr>
          <w:sz w:val="23"/>
          <w:szCs w:val="23"/>
        </w:rPr>
        <w:t xml:space="preserve"> to the service provided to c</w:t>
      </w:r>
      <w:r w:rsidR="002B1FF9">
        <w:rPr>
          <w:sz w:val="23"/>
          <w:szCs w:val="23"/>
        </w:rPr>
        <w:t>ustomers</w:t>
      </w:r>
      <w:r w:rsidR="00A41C05">
        <w:rPr>
          <w:sz w:val="23"/>
          <w:szCs w:val="23"/>
        </w:rPr>
        <w:t>.</w:t>
      </w:r>
      <w:r w:rsidR="001C7C9E">
        <w:rPr>
          <w:sz w:val="23"/>
          <w:szCs w:val="23"/>
        </w:rPr>
        <w:t xml:space="preserve"> Your company has a clear vision that I would be proud to support as </w:t>
      </w:r>
      <w:r w:rsidR="0073795E">
        <w:rPr>
          <w:sz w:val="23"/>
          <w:szCs w:val="23"/>
        </w:rPr>
        <w:t>a</w:t>
      </w:r>
      <w:r w:rsidR="001C7C9E">
        <w:rPr>
          <w:sz w:val="23"/>
          <w:szCs w:val="23"/>
        </w:rPr>
        <w:t xml:space="preserve"> user researcher</w:t>
      </w:r>
      <w:r w:rsidR="00AC356C">
        <w:rPr>
          <w:sz w:val="23"/>
          <w:szCs w:val="23"/>
        </w:rPr>
        <w:t>.</w:t>
      </w:r>
      <w:r w:rsidR="00AE505C">
        <w:rPr>
          <w:sz w:val="23"/>
          <w:szCs w:val="23"/>
        </w:rPr>
        <w:t xml:space="preserve"> </w:t>
      </w:r>
    </w:p>
    <w:p w14:paraId="6866FA2F" w14:textId="27E94290" w:rsidR="00703654" w:rsidRPr="001B2707" w:rsidRDefault="00703654" w:rsidP="00AC6B9A">
      <w:pPr>
        <w:jc w:val="both"/>
      </w:pPr>
      <w:r w:rsidRPr="001B2707">
        <w:rPr>
          <w:iCs/>
        </w:rPr>
        <w:t>I’m interested to learn more about contributing to</w:t>
      </w:r>
      <w:r w:rsidR="000E44E4" w:rsidRPr="001B2707">
        <w:rPr>
          <w:iCs/>
        </w:rPr>
        <w:t xml:space="preserve"> </w:t>
      </w:r>
      <w:r w:rsidR="000E44E4" w:rsidRPr="00180428">
        <w:rPr>
          <w:b/>
          <w:iCs/>
        </w:rPr>
        <w:t>Booking.com</w:t>
      </w:r>
      <w:r w:rsidRPr="001B2707">
        <w:rPr>
          <w:iCs/>
        </w:rPr>
        <w:t>, and I’m excited to speak with you further.</w:t>
      </w:r>
      <w:r w:rsidR="00652A4E">
        <w:rPr>
          <w:iCs/>
        </w:rPr>
        <w:t xml:space="preserve"> Thank you for the consideration.</w:t>
      </w:r>
    </w:p>
    <w:p w14:paraId="4D1228CE" w14:textId="77777777" w:rsidR="00965D17" w:rsidRDefault="00982B70" w:rsidP="00965D17">
      <w:pPr>
        <w:pStyle w:val="Closing"/>
      </w:pPr>
      <w:sdt>
        <w:sdtPr>
          <w:alias w:val="Sincerely:"/>
          <w:tag w:val="Sincerely:"/>
          <w:id w:val="-1406294513"/>
          <w:placeholder>
            <w:docPart w:val="D2FE1E518FF24730B36A0C15C62131D6"/>
          </w:placeholder>
          <w:temporary/>
          <w:showingPlcHdr/>
          <w15:appearance w15:val="hidden"/>
        </w:sdtPr>
        <w:sdtEndPr/>
        <w:sdtContent>
          <w:r w:rsidR="000D5AB1">
            <w:t>Sincerely</w:t>
          </w:r>
        </w:sdtContent>
      </w:sdt>
      <w:r w:rsidR="00965D17">
        <w:t>,</w:t>
      </w:r>
    </w:p>
    <w:sdt>
      <w:sdtPr>
        <w:alias w:val="Your Name:"/>
        <w:tag w:val="Your Name:"/>
        <w:id w:val="-80522426"/>
        <w:placeholder>
          <w:docPart w:val="0FCFCDDBF6774D37BA2A6692EF01E260"/>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4CB44EC3" w14:textId="77777777" w:rsidR="00302A2C" w:rsidRPr="00302A2C" w:rsidRDefault="005156BC" w:rsidP="00302A2C">
          <w:pPr>
            <w:pStyle w:val="Signature"/>
          </w:pPr>
          <w:r>
            <w:t>Arun Tom Skariah</w:t>
          </w:r>
        </w:p>
      </w:sdtContent>
    </w:sdt>
    <w:sectPr w:rsidR="00302A2C" w:rsidRPr="00302A2C" w:rsidSect="00673C35">
      <w:footerReference w:type="default" r:id="rId7"/>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D5AA3" w14:textId="77777777" w:rsidR="00982B70" w:rsidRDefault="00982B70">
      <w:pPr>
        <w:spacing w:after="0"/>
      </w:pPr>
      <w:r>
        <w:separator/>
      </w:r>
    </w:p>
  </w:endnote>
  <w:endnote w:type="continuationSeparator" w:id="0">
    <w:p w14:paraId="7D7B23A2" w14:textId="77777777" w:rsidR="00982B70" w:rsidRDefault="00982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012BE" w14:textId="61076387" w:rsidR="00050C8B" w:rsidRDefault="000D5AB1">
    <w:pPr>
      <w:pStyle w:val="Footer"/>
    </w:pPr>
    <w:r>
      <w:t xml:space="preserve">Page </w:t>
    </w:r>
    <w:r>
      <w:fldChar w:fldCharType="begin"/>
    </w:r>
    <w:r>
      <w:instrText xml:space="preserve"> PAGE   \* MERGEFORMAT </w:instrText>
    </w:r>
    <w:r>
      <w:fldChar w:fldCharType="separate"/>
    </w:r>
    <w:r w:rsidR="00652A4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99F18" w14:textId="77777777" w:rsidR="00982B70" w:rsidRDefault="00982B70">
      <w:pPr>
        <w:spacing w:after="0"/>
      </w:pPr>
      <w:r>
        <w:separator/>
      </w:r>
    </w:p>
  </w:footnote>
  <w:footnote w:type="continuationSeparator" w:id="0">
    <w:p w14:paraId="3BB317E6" w14:textId="77777777" w:rsidR="00982B70" w:rsidRDefault="00982B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BC"/>
    <w:rsid w:val="00047E59"/>
    <w:rsid w:val="000B718C"/>
    <w:rsid w:val="000D5AB1"/>
    <w:rsid w:val="000E44E4"/>
    <w:rsid w:val="00104CEA"/>
    <w:rsid w:val="00113A13"/>
    <w:rsid w:val="00180428"/>
    <w:rsid w:val="00194082"/>
    <w:rsid w:val="001B2707"/>
    <w:rsid w:val="001C7C9E"/>
    <w:rsid w:val="002045EB"/>
    <w:rsid w:val="00253F83"/>
    <w:rsid w:val="00293B83"/>
    <w:rsid w:val="002B1FF9"/>
    <w:rsid w:val="00302A2C"/>
    <w:rsid w:val="00311B3A"/>
    <w:rsid w:val="00322209"/>
    <w:rsid w:val="00364906"/>
    <w:rsid w:val="00381669"/>
    <w:rsid w:val="00404035"/>
    <w:rsid w:val="00433463"/>
    <w:rsid w:val="004B4793"/>
    <w:rsid w:val="004C38E7"/>
    <w:rsid w:val="005156BC"/>
    <w:rsid w:val="0052105A"/>
    <w:rsid w:val="005462AF"/>
    <w:rsid w:val="0056389E"/>
    <w:rsid w:val="005808CC"/>
    <w:rsid w:val="005A26C1"/>
    <w:rsid w:val="005A2ACC"/>
    <w:rsid w:val="0064329A"/>
    <w:rsid w:val="00652A4E"/>
    <w:rsid w:val="0065578E"/>
    <w:rsid w:val="00673C35"/>
    <w:rsid w:val="00686ADB"/>
    <w:rsid w:val="006A3CE7"/>
    <w:rsid w:val="00703654"/>
    <w:rsid w:val="00715316"/>
    <w:rsid w:val="0073795E"/>
    <w:rsid w:val="0076387D"/>
    <w:rsid w:val="00771015"/>
    <w:rsid w:val="007721CB"/>
    <w:rsid w:val="00776B74"/>
    <w:rsid w:val="00862E31"/>
    <w:rsid w:val="008669CD"/>
    <w:rsid w:val="008767E5"/>
    <w:rsid w:val="008B7C63"/>
    <w:rsid w:val="008F15C5"/>
    <w:rsid w:val="00965D17"/>
    <w:rsid w:val="00982B70"/>
    <w:rsid w:val="00996281"/>
    <w:rsid w:val="009C527B"/>
    <w:rsid w:val="00A27383"/>
    <w:rsid w:val="00A41A6C"/>
    <w:rsid w:val="00A41C05"/>
    <w:rsid w:val="00A56565"/>
    <w:rsid w:val="00A736B0"/>
    <w:rsid w:val="00A86F7B"/>
    <w:rsid w:val="00AA00B6"/>
    <w:rsid w:val="00AB3C45"/>
    <w:rsid w:val="00AC0695"/>
    <w:rsid w:val="00AC356C"/>
    <w:rsid w:val="00AC6A0C"/>
    <w:rsid w:val="00AC6B9A"/>
    <w:rsid w:val="00AE505C"/>
    <w:rsid w:val="00AF0143"/>
    <w:rsid w:val="00B134F8"/>
    <w:rsid w:val="00B16AA9"/>
    <w:rsid w:val="00BB1074"/>
    <w:rsid w:val="00BD4A81"/>
    <w:rsid w:val="00C066DD"/>
    <w:rsid w:val="00C16BF8"/>
    <w:rsid w:val="00C23B34"/>
    <w:rsid w:val="00C83E3C"/>
    <w:rsid w:val="00C858AA"/>
    <w:rsid w:val="00CC1B04"/>
    <w:rsid w:val="00CE18EC"/>
    <w:rsid w:val="00D02A74"/>
    <w:rsid w:val="00D905F1"/>
    <w:rsid w:val="00DD3DA7"/>
    <w:rsid w:val="00DF56DD"/>
    <w:rsid w:val="00EA5796"/>
    <w:rsid w:val="00EB7CA9"/>
    <w:rsid w:val="00F02CC2"/>
    <w:rsid w:val="00F2717A"/>
    <w:rsid w:val="00FB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8A3A"/>
  <w15:chartTrackingRefBased/>
  <w15:docId w15:val="{3BCA2B23-6D39-4423-AE7E-DF52BAC6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semiHidden/>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customStyle="1" w:styleId="Default">
    <w:name w:val="Default"/>
    <w:rsid w:val="00AC6B9A"/>
    <w:pPr>
      <w:autoSpaceDE w:val="0"/>
      <w:autoSpaceDN w:val="0"/>
      <w:adjustRightInd w:val="0"/>
      <w:spacing w:after="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20Tom%20Skariah\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E66920C5A43548B2E297CF975C247"/>
        <w:category>
          <w:name w:val="General"/>
          <w:gallery w:val="placeholder"/>
        </w:category>
        <w:types>
          <w:type w:val="bbPlcHdr"/>
        </w:types>
        <w:behaviors>
          <w:behavior w:val="content"/>
        </w:behaviors>
        <w:guid w:val="{C2F6017B-2D1A-4C48-A9E6-9C1FA9C82C16}"/>
      </w:docPartPr>
      <w:docPartBody>
        <w:p w:rsidR="0031612A" w:rsidRDefault="003F50A0">
          <w:pPr>
            <w:pStyle w:val="15EE66920C5A43548B2E297CF975C247"/>
          </w:pPr>
          <w:r>
            <w:t>Date</w:t>
          </w:r>
        </w:p>
      </w:docPartBody>
    </w:docPart>
    <w:docPart>
      <w:docPartPr>
        <w:name w:val="EEDD9827E1F94FCC8AEF2D5BF3192723"/>
        <w:category>
          <w:name w:val="General"/>
          <w:gallery w:val="placeholder"/>
        </w:category>
        <w:types>
          <w:type w:val="bbPlcHdr"/>
        </w:types>
        <w:behaviors>
          <w:behavior w:val="content"/>
        </w:behaviors>
        <w:guid w:val="{D41EC5B3-A1FD-4350-9A79-62E53A7FECF7}"/>
      </w:docPartPr>
      <w:docPartBody>
        <w:p w:rsidR="0031612A" w:rsidRDefault="003F50A0">
          <w:pPr>
            <w:pStyle w:val="EEDD9827E1F94FCC8AEF2D5BF3192723"/>
          </w:pPr>
          <w:r>
            <w:t>Recipient Name</w:t>
          </w:r>
        </w:p>
      </w:docPartBody>
    </w:docPart>
    <w:docPart>
      <w:docPartPr>
        <w:name w:val="D2FE1E518FF24730B36A0C15C62131D6"/>
        <w:category>
          <w:name w:val="General"/>
          <w:gallery w:val="placeholder"/>
        </w:category>
        <w:types>
          <w:type w:val="bbPlcHdr"/>
        </w:types>
        <w:behaviors>
          <w:behavior w:val="content"/>
        </w:behaviors>
        <w:guid w:val="{C7893C1E-EC3D-4DB1-BB6B-97BD3B68FD07}"/>
      </w:docPartPr>
      <w:docPartBody>
        <w:p w:rsidR="0031612A" w:rsidRDefault="003F50A0">
          <w:pPr>
            <w:pStyle w:val="D2FE1E518FF24730B36A0C15C62131D6"/>
          </w:pPr>
          <w:r>
            <w:t>Sincerely</w:t>
          </w:r>
        </w:p>
      </w:docPartBody>
    </w:docPart>
    <w:docPart>
      <w:docPartPr>
        <w:name w:val="0FCFCDDBF6774D37BA2A6692EF01E260"/>
        <w:category>
          <w:name w:val="General"/>
          <w:gallery w:val="placeholder"/>
        </w:category>
        <w:types>
          <w:type w:val="bbPlcHdr"/>
        </w:types>
        <w:behaviors>
          <w:behavior w:val="content"/>
        </w:behaviors>
        <w:guid w:val="{99665FA8-F237-4C10-82DC-5C41DD3EF736}"/>
      </w:docPartPr>
      <w:docPartBody>
        <w:p w:rsidR="0031612A" w:rsidRDefault="003F50A0">
          <w:pPr>
            <w:pStyle w:val="0FCFCDDBF6774D37BA2A6692EF01E26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A0"/>
    <w:rsid w:val="00120CDF"/>
    <w:rsid w:val="0031612A"/>
    <w:rsid w:val="003F5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7FC2E888D54994A7A461E7E01E1863">
    <w:name w:val="787FC2E888D54994A7A461E7E01E1863"/>
  </w:style>
  <w:style w:type="paragraph" w:customStyle="1" w:styleId="A9BDA3249B684062A8F79B364783CDC0">
    <w:name w:val="A9BDA3249B684062A8F79B364783CDC0"/>
  </w:style>
  <w:style w:type="paragraph" w:customStyle="1" w:styleId="2E403F38D5AE4C419D0CB8D386F3A8C9">
    <w:name w:val="2E403F38D5AE4C419D0CB8D386F3A8C9"/>
  </w:style>
  <w:style w:type="paragraph" w:customStyle="1" w:styleId="F5F31475B4054D39A9B2AB935A68E354">
    <w:name w:val="F5F31475B4054D39A9B2AB935A68E354"/>
  </w:style>
  <w:style w:type="paragraph" w:customStyle="1" w:styleId="15EE66920C5A43548B2E297CF975C247">
    <w:name w:val="15EE66920C5A43548B2E297CF975C247"/>
  </w:style>
  <w:style w:type="paragraph" w:customStyle="1" w:styleId="48025EA9A0BA4935B7F40BBC83CC7598">
    <w:name w:val="48025EA9A0BA4935B7F40BBC83CC7598"/>
  </w:style>
  <w:style w:type="paragraph" w:customStyle="1" w:styleId="1C635DDB041E460992691CEB50A7AC0B">
    <w:name w:val="1C635DDB041E460992691CEB50A7AC0B"/>
  </w:style>
  <w:style w:type="paragraph" w:customStyle="1" w:styleId="60114DA1916140429C463C9CBA162043">
    <w:name w:val="60114DA1916140429C463C9CBA162043"/>
  </w:style>
  <w:style w:type="paragraph" w:customStyle="1" w:styleId="4165A364D66144BA8EEB0ABCC7A0ACA1">
    <w:name w:val="4165A364D66144BA8EEB0ABCC7A0ACA1"/>
  </w:style>
  <w:style w:type="paragraph" w:customStyle="1" w:styleId="EEDD9827E1F94FCC8AEF2D5BF3192723">
    <w:name w:val="EEDD9827E1F94FCC8AEF2D5BF3192723"/>
  </w:style>
  <w:style w:type="paragraph" w:customStyle="1" w:styleId="35131D90468C41379B6104E344A0735B">
    <w:name w:val="35131D90468C41379B6104E344A0735B"/>
  </w:style>
  <w:style w:type="paragraph" w:customStyle="1" w:styleId="D2FE1E518FF24730B36A0C15C62131D6">
    <w:name w:val="D2FE1E518FF24730B36A0C15C62131D6"/>
  </w:style>
  <w:style w:type="paragraph" w:customStyle="1" w:styleId="0FCFCDDBF6774D37BA2A6692EF01E260">
    <w:name w:val="0FCFCDDBF6774D37BA2A6692EF01E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 letter (blue)</Template>
  <TotalTime>1070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Arun Tom Skariah</dc:creator>
  <cp:keywords/>
  <dc:description/>
  <cp:lastModifiedBy>Arun Tom Skariah</cp:lastModifiedBy>
  <cp:revision>59</cp:revision>
  <dcterms:created xsi:type="dcterms:W3CDTF">2018-03-03T19:21:00Z</dcterms:created>
  <dcterms:modified xsi:type="dcterms:W3CDTF">2018-03-05T12:22:00Z</dcterms:modified>
</cp:coreProperties>
</file>